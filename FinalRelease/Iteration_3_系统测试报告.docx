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450DD" w14:textId="06510227"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B06640">
        <w:rPr>
          <w:rFonts w:ascii="Arial" w:hAnsi="Arial" w:hint="eastAsia"/>
        </w:rPr>
        <w:t>云作业平台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B4F1384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73AC71A3" w14:textId="77777777" w:rsidR="00320074" w:rsidRDefault="00320074">
      <w:pPr>
        <w:pStyle w:val="a4"/>
        <w:jc w:val="right"/>
        <w:rPr>
          <w:sz w:val="28"/>
        </w:rPr>
      </w:pPr>
    </w:p>
    <w:p w14:paraId="39906D61" w14:textId="2320B6EA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3C74A8">
        <w:rPr>
          <w:rFonts w:ascii="Arial" w:hAnsi="Arial"/>
          <w:sz w:val="28"/>
        </w:rPr>
        <w:t>2</w:t>
      </w:r>
      <w:r>
        <w:rPr>
          <w:rFonts w:ascii="Arial" w:hAnsi="Arial"/>
          <w:sz w:val="28"/>
        </w:rPr>
        <w:t>.0&gt;</w:t>
      </w:r>
    </w:p>
    <w:p w14:paraId="74C1031E" w14:textId="77777777" w:rsidR="00F03B5C" w:rsidRDefault="00F03B5C">
      <w:pPr>
        <w:pStyle w:val="a4"/>
        <w:rPr>
          <w:sz w:val="28"/>
        </w:rPr>
      </w:pPr>
    </w:p>
    <w:p w14:paraId="2BA190C8" w14:textId="77777777" w:rsidR="00F03B5C" w:rsidRDefault="00F03B5C"/>
    <w:p w14:paraId="72DD3BD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C4E5478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4F3788AA" w14:textId="77777777" w:rsidTr="00E045F6">
        <w:tc>
          <w:tcPr>
            <w:tcW w:w="2304" w:type="dxa"/>
          </w:tcPr>
          <w:p w14:paraId="540B48A6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FEEE5F7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1AF9108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FFB8559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0035AE5F" w14:textId="77777777" w:rsidTr="00E045F6">
        <w:tc>
          <w:tcPr>
            <w:tcW w:w="2304" w:type="dxa"/>
          </w:tcPr>
          <w:p w14:paraId="412974FD" w14:textId="044201BE" w:rsidR="00F03B5C" w:rsidRDefault="00B0664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</w:t>
            </w:r>
            <w:r>
              <w:t>021/1/5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6E79E653" w14:textId="36DADFD3" w:rsidR="00F03B5C" w:rsidRDefault="00B0664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E045F6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.0&gt;</w:t>
            </w:r>
          </w:p>
        </w:tc>
        <w:tc>
          <w:tcPr>
            <w:tcW w:w="3744" w:type="dxa"/>
          </w:tcPr>
          <w:p w14:paraId="5585E4E1" w14:textId="2DE75E90" w:rsidR="00F03B5C" w:rsidRDefault="00B06640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F642A">
              <w:rPr>
                <w:rFonts w:hint="eastAsia"/>
              </w:rPr>
              <w:t>创建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0CAA66C8" w14:textId="3B47DE5E" w:rsidR="00F03B5C" w:rsidRDefault="003F642A">
            <w:pPr>
              <w:pStyle w:val="Tabletext"/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 w:hint="eastAsia"/>
              </w:rPr>
              <w:t>第四小组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76FEA12D" w14:textId="77777777" w:rsidTr="00E045F6">
        <w:tc>
          <w:tcPr>
            <w:tcW w:w="2304" w:type="dxa"/>
          </w:tcPr>
          <w:p w14:paraId="266F3054" w14:textId="280BA1B0" w:rsidR="00F03B5C" w:rsidRDefault="003F642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2</w:t>
            </w:r>
            <w:r>
              <w:t>021/1/7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29DDABD" w14:textId="3B376BD2" w:rsidR="00F03B5C" w:rsidRDefault="003F642A">
            <w:pPr>
              <w:pStyle w:val="Tabletext"/>
            </w:pPr>
            <w:r>
              <w:rPr>
                <w:rFonts w:ascii="Times New Roman"/>
              </w:rPr>
              <w:t>&lt;2.0&gt;</w:t>
            </w:r>
          </w:p>
        </w:tc>
        <w:tc>
          <w:tcPr>
            <w:tcW w:w="3744" w:type="dxa"/>
          </w:tcPr>
          <w:p w14:paraId="4CDD4CD1" w14:textId="55B61072" w:rsidR="00F03B5C" w:rsidRDefault="003F642A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修改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60D8C4B1" w14:textId="7837A5F7" w:rsidR="00F03B5C" w:rsidRDefault="003F642A">
            <w:pPr>
              <w:pStyle w:val="Tabletext"/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 w:hint="eastAsia"/>
              </w:rPr>
              <w:t>第四小组</w:t>
            </w:r>
            <w:r>
              <w:rPr>
                <w:rFonts w:ascii="Times New Roman"/>
              </w:rPr>
              <w:t>&gt;</w:t>
            </w:r>
          </w:p>
        </w:tc>
      </w:tr>
      <w:tr w:rsidR="00F03B5C" w14:paraId="05CF040F" w14:textId="77777777" w:rsidTr="00E045F6">
        <w:tc>
          <w:tcPr>
            <w:tcW w:w="2304" w:type="dxa"/>
          </w:tcPr>
          <w:p w14:paraId="217A2440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5CD6A1D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146CC396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B981E4C" w14:textId="77777777" w:rsidR="00F03B5C" w:rsidRDefault="00F03B5C">
            <w:pPr>
              <w:pStyle w:val="Tabletext"/>
            </w:pPr>
          </w:p>
        </w:tc>
      </w:tr>
    </w:tbl>
    <w:p w14:paraId="71DB5AA2" w14:textId="77777777" w:rsidR="00F03B5C" w:rsidRDefault="00F03B5C"/>
    <w:p w14:paraId="0730F8FC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0167E146" w14:textId="6D5A7FF4" w:rsidR="00EB4E9F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EB4E9F">
        <w:rPr>
          <w:noProof/>
        </w:rPr>
        <w:t>1.</w:t>
      </w:r>
      <w:r w:rsidR="00EB4E9F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EB4E9F">
        <w:rPr>
          <w:noProof/>
        </w:rPr>
        <w:t>简介</w:t>
      </w:r>
      <w:r w:rsidR="00EB4E9F">
        <w:rPr>
          <w:noProof/>
        </w:rPr>
        <w:tab/>
      </w:r>
      <w:r w:rsidR="00EB4E9F">
        <w:rPr>
          <w:noProof/>
        </w:rPr>
        <w:fldChar w:fldCharType="begin"/>
      </w:r>
      <w:r w:rsidR="00EB4E9F">
        <w:rPr>
          <w:noProof/>
        </w:rPr>
        <w:instrText xml:space="preserve"> PAGEREF _Toc60984210 \h </w:instrText>
      </w:r>
      <w:r w:rsidR="00EB4E9F">
        <w:rPr>
          <w:noProof/>
        </w:rPr>
      </w:r>
      <w:r w:rsidR="00EB4E9F">
        <w:rPr>
          <w:noProof/>
        </w:rPr>
        <w:fldChar w:fldCharType="separate"/>
      </w:r>
      <w:r w:rsidR="00EB4E9F">
        <w:rPr>
          <w:noProof/>
        </w:rPr>
        <w:t>4</w:t>
      </w:r>
      <w:r w:rsidR="00EB4E9F">
        <w:rPr>
          <w:noProof/>
        </w:rPr>
        <w:fldChar w:fldCharType="end"/>
      </w:r>
    </w:p>
    <w:p w14:paraId="0939FAF2" w14:textId="6EBA4344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5CD874" w14:textId="1094EEA3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E8A482" w14:textId="6C96BCEB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FBE08F" w14:textId="1F40E792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E2C17E" w14:textId="5B667EEC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25B5D8" w14:textId="03F5EC48" w:rsidR="00EB4E9F" w:rsidRDefault="00EB4E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BE0CB8" w14:textId="421409F3" w:rsidR="00EB4E9F" w:rsidRDefault="00EB4E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FA9C07" w14:textId="772DA4C0" w:rsidR="00EB4E9F" w:rsidRDefault="00EB4E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408053" w14:textId="17E64AEC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rFonts w:ascii="Arial" w:hAnsi="Arial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87CA71" w14:textId="5C5F035B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6E262B" w14:textId="607743C2" w:rsidR="00EB4E9F" w:rsidRDefault="00EB4E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rFonts w:ascii="Arial" w:hAnsi="Arial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BB26A5" w14:textId="22D305EA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rFonts w:ascii="Arial" w:hAnsi="Arial"/>
          <w:noProof/>
          <w:snapToGrid/>
          <w:lang w:eastAsia="en-US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rFonts w:ascii="Arial" w:hAnsi="Arial"/>
          <w:noProof/>
          <w:snapToGrid/>
          <w:lang w:eastAsia="en-US"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8C67EC7" w14:textId="0418DB46" w:rsidR="00EB4E9F" w:rsidRDefault="00EB4E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211EE">
        <w:rPr>
          <w:noProof/>
          <w:snapToGrid/>
          <w:lang w:eastAsia="en-US"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211EE">
        <w:rPr>
          <w:noProof/>
          <w:snapToGrid/>
          <w:lang w:eastAsia="en-US"/>
        </w:rPr>
        <w:t>非功能</w:t>
      </w:r>
      <w:r w:rsidRPr="00F211EE">
        <w:rPr>
          <w:noProof/>
          <w:snapToGrid/>
        </w:rPr>
        <w:t>性</w:t>
      </w:r>
      <w:r w:rsidRPr="00F211EE">
        <w:rPr>
          <w:noProof/>
          <w:snapToGrid/>
          <w:lang w:eastAsia="en-US"/>
        </w:rPr>
        <w:t>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1FA7547" w14:textId="516BFB08" w:rsidR="00EB4E9F" w:rsidRDefault="00EB4E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_Toc60984224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BEDBF5" w14:textId="10720E98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D0930B3" w14:textId="77777777" w:rsidR="00F03B5C" w:rsidRDefault="00F03B5C">
      <w:pPr>
        <w:pStyle w:val="1"/>
      </w:pPr>
      <w:bookmarkStart w:id="0" w:name="_Toc60984210"/>
      <w:r>
        <w:rPr>
          <w:rFonts w:hint="eastAsia"/>
        </w:rPr>
        <w:t>简介</w:t>
      </w:r>
      <w:bookmarkEnd w:id="0"/>
    </w:p>
    <w:p w14:paraId="048C16DF" w14:textId="112F34E1" w:rsidR="00614542" w:rsidRPr="00B06640" w:rsidRDefault="00614542" w:rsidP="00B06640">
      <w:pPr>
        <w:pStyle w:val="2"/>
        <w:rPr>
          <w:snapToGrid/>
          <w:lang w:eastAsia="en-US"/>
        </w:rPr>
      </w:pPr>
      <w:bookmarkStart w:id="1" w:name="_Toc60984211"/>
      <w:r>
        <w:rPr>
          <w:rFonts w:hint="eastAsia"/>
          <w:snapToGrid/>
          <w:lang w:eastAsia="en-US"/>
        </w:rPr>
        <w:t>目的</w:t>
      </w:r>
      <w:bookmarkEnd w:id="1"/>
    </w:p>
    <w:p w14:paraId="3A00A52B" w14:textId="70E568B3" w:rsidR="00B06640" w:rsidRPr="00B06640" w:rsidRDefault="00B06640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B06640">
        <w:rPr>
          <w:rFonts w:ascii="Times New Roman" w:hint="eastAsia"/>
          <w:iCs/>
          <w:snapToGrid/>
          <w:color w:val="000000" w:themeColor="text1"/>
        </w:rPr>
        <w:t>该测试评估报告从测试覆盖范围（基于需求的覆盖范围和基于代码的覆盖范围）和缺陷分析（即缺陷密度）方面描述了云作业平台系统测试的结果。这些测试是在迭代三期间进行的。</w:t>
      </w:r>
    </w:p>
    <w:p w14:paraId="0D561872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60984212"/>
      <w:r>
        <w:rPr>
          <w:rFonts w:hint="eastAsia"/>
          <w:snapToGrid/>
          <w:lang w:eastAsia="en-US"/>
        </w:rPr>
        <w:t>范围</w:t>
      </w:r>
      <w:bookmarkEnd w:id="2"/>
    </w:p>
    <w:p w14:paraId="022D2C10" w14:textId="2A9FD3BE" w:rsidR="00B06640" w:rsidRPr="00B06640" w:rsidRDefault="00B06640" w:rsidP="00B06640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B06640">
        <w:rPr>
          <w:rFonts w:ascii="Times New Roman" w:hint="eastAsia"/>
          <w:iCs/>
          <w:snapToGrid/>
          <w:color w:val="000000" w:themeColor="text1"/>
        </w:rPr>
        <w:t>该测试评估报告适用于本学期实现的云作业平台</w:t>
      </w:r>
      <w:r w:rsidRPr="00B06640">
        <w:rPr>
          <w:rFonts w:ascii="Times New Roman" w:hint="eastAsia"/>
          <w:iCs/>
          <w:snapToGrid/>
          <w:color w:val="000000" w:themeColor="text1"/>
        </w:rPr>
        <w:t>1</w:t>
      </w:r>
      <w:r w:rsidRPr="00B06640">
        <w:rPr>
          <w:rFonts w:ascii="Times New Roman"/>
          <w:iCs/>
          <w:snapToGrid/>
          <w:color w:val="000000" w:themeColor="text1"/>
        </w:rPr>
        <w:t>.0</w:t>
      </w:r>
      <w:r w:rsidRPr="00B06640">
        <w:rPr>
          <w:rFonts w:ascii="Times New Roman" w:hint="eastAsia"/>
          <w:iCs/>
          <w:snapToGrid/>
          <w:color w:val="000000" w:themeColor="text1"/>
        </w:rPr>
        <w:t>版本。该评估报告将用于以下方面：</w:t>
      </w:r>
    </w:p>
    <w:p w14:paraId="1A0014D7" w14:textId="1FE1060E" w:rsidR="00B06640" w:rsidRPr="00B06640" w:rsidRDefault="00B06640" w:rsidP="00B06640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B06640">
        <w:rPr>
          <w:rFonts w:ascii="Times New Roman" w:hint="eastAsia"/>
          <w:iCs/>
          <w:snapToGrid/>
          <w:color w:val="000000" w:themeColor="text1"/>
        </w:rPr>
        <w:t>评估云作业平台系统性能行为的可接受性和适当性，</w:t>
      </w:r>
    </w:p>
    <w:p w14:paraId="102C4A56" w14:textId="77777777" w:rsidR="00B06640" w:rsidRPr="00B06640" w:rsidRDefault="00B06640" w:rsidP="00B06640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B06640">
        <w:rPr>
          <w:rFonts w:ascii="Times New Roman" w:hint="eastAsia"/>
          <w:iCs/>
          <w:snapToGrid/>
          <w:color w:val="000000" w:themeColor="text1"/>
        </w:rPr>
        <w:t>评估测试的可接受性，以及</w:t>
      </w:r>
    </w:p>
    <w:p w14:paraId="42E98DC3" w14:textId="16A04165" w:rsidR="00B06640" w:rsidRPr="00B06640" w:rsidRDefault="00B06640" w:rsidP="00B06640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B06640">
        <w:rPr>
          <w:rFonts w:ascii="Times New Roman" w:hint="eastAsia"/>
          <w:iCs/>
          <w:snapToGrid/>
          <w:color w:val="000000" w:themeColor="text1"/>
        </w:rPr>
        <w:t>确定改进措施以增加测试范围和测试质量。</w:t>
      </w:r>
    </w:p>
    <w:p w14:paraId="50E1DDEC" w14:textId="77777777" w:rsidR="00614542" w:rsidRPr="00614542" w:rsidRDefault="00614542" w:rsidP="00614542">
      <w:pPr>
        <w:pStyle w:val="2"/>
        <w:rPr>
          <w:snapToGrid/>
        </w:rPr>
      </w:pPr>
      <w:bookmarkStart w:id="3" w:name="_Toc60984213"/>
      <w:r w:rsidRPr="00614542">
        <w:rPr>
          <w:rFonts w:hint="eastAsia"/>
          <w:snapToGrid/>
        </w:rPr>
        <w:t>定义、首字母缩写词和缩略语</w:t>
      </w:r>
      <w:bookmarkEnd w:id="3"/>
    </w:p>
    <w:p w14:paraId="463B2D21" w14:textId="673F37EF" w:rsidR="00B06640" w:rsidRPr="00B06640" w:rsidRDefault="00B06640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B06640">
        <w:rPr>
          <w:rFonts w:ascii="Times New Roman" w:hint="eastAsia"/>
          <w:iCs/>
          <w:snapToGrid/>
          <w:color w:val="000000" w:themeColor="text1"/>
        </w:rPr>
        <w:t>无</w:t>
      </w:r>
    </w:p>
    <w:p w14:paraId="494A6DD3" w14:textId="77777777"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60984214"/>
      <w:r w:rsidRPr="000B2529">
        <w:rPr>
          <w:rFonts w:hint="eastAsia"/>
          <w:snapToGrid/>
          <w:lang w:eastAsia="en-US"/>
        </w:rPr>
        <w:t>参考资料</w:t>
      </w:r>
      <w:bookmarkEnd w:id="4"/>
    </w:p>
    <w:p w14:paraId="7E5AEDBD" w14:textId="04E1DCB4" w:rsidR="00B06640" w:rsidRPr="005145E8" w:rsidRDefault="00B06640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5145E8">
        <w:rPr>
          <w:rFonts w:ascii="Times New Roman" w:hint="eastAsia"/>
          <w:iCs/>
          <w:snapToGrid/>
          <w:color w:val="000000" w:themeColor="text1"/>
        </w:rPr>
        <w:t>《</w:t>
      </w:r>
      <w:r w:rsidRPr="005145E8">
        <w:rPr>
          <w:rFonts w:ascii="Times New Roman" w:hint="eastAsia"/>
          <w:iCs/>
          <w:snapToGrid/>
          <w:color w:val="000000" w:themeColor="text1"/>
        </w:rPr>
        <w:t>Iteration_3_</w:t>
      </w:r>
      <w:r w:rsidRPr="005145E8">
        <w:rPr>
          <w:rFonts w:ascii="Times New Roman" w:hint="eastAsia"/>
          <w:iCs/>
          <w:snapToGrid/>
          <w:color w:val="000000" w:themeColor="text1"/>
        </w:rPr>
        <w:t>软件需求规约》</w:t>
      </w:r>
    </w:p>
    <w:p w14:paraId="330E2174" w14:textId="70A379D7" w:rsidR="00B06640" w:rsidRPr="005145E8" w:rsidRDefault="00B06640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5145E8">
        <w:rPr>
          <w:rFonts w:ascii="Times New Roman" w:hint="eastAsia"/>
          <w:iCs/>
          <w:snapToGrid/>
          <w:color w:val="000000" w:themeColor="text1"/>
        </w:rPr>
        <w:t>《</w:t>
      </w:r>
      <w:r w:rsidR="005145E8" w:rsidRPr="005145E8">
        <w:rPr>
          <w:rFonts w:ascii="Times New Roman" w:hint="eastAsia"/>
          <w:iCs/>
          <w:snapToGrid/>
          <w:color w:val="000000" w:themeColor="text1"/>
        </w:rPr>
        <w:t>Iteration_3_</w:t>
      </w:r>
      <w:r w:rsidR="005145E8" w:rsidRPr="005145E8">
        <w:rPr>
          <w:rFonts w:ascii="Times New Roman" w:hint="eastAsia"/>
          <w:iCs/>
          <w:snapToGrid/>
          <w:color w:val="000000" w:themeColor="text1"/>
        </w:rPr>
        <w:t>系统测试用例</w:t>
      </w:r>
      <w:r w:rsidRPr="005145E8">
        <w:rPr>
          <w:rFonts w:ascii="Times New Roman" w:hint="eastAsia"/>
          <w:iCs/>
          <w:snapToGrid/>
          <w:color w:val="000000" w:themeColor="text1"/>
        </w:rPr>
        <w:t>》</w:t>
      </w:r>
    </w:p>
    <w:p w14:paraId="62F1D81C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60984215"/>
      <w:r>
        <w:rPr>
          <w:rFonts w:hint="eastAsia"/>
          <w:snapToGrid/>
          <w:lang w:eastAsia="en-US"/>
        </w:rPr>
        <w:t>概述</w:t>
      </w:r>
      <w:bookmarkEnd w:id="5"/>
    </w:p>
    <w:p w14:paraId="37E4629A" w14:textId="772F420E" w:rsidR="005145E8" w:rsidRPr="005145E8" w:rsidRDefault="005145E8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5145E8">
        <w:rPr>
          <w:rFonts w:ascii="Times New Roman" w:hint="eastAsia"/>
          <w:iCs/>
          <w:snapToGrid/>
          <w:color w:val="000000" w:themeColor="text1"/>
        </w:rPr>
        <w:t>本报告是从简介，测试概要，环境，结果分析，缺陷清单以及结论和建议等多方面展开。</w:t>
      </w:r>
    </w:p>
    <w:p w14:paraId="6B061875" w14:textId="1770348A" w:rsidR="005145E8" w:rsidRPr="005145E8" w:rsidRDefault="005145E8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5145E8">
        <w:rPr>
          <w:rFonts w:ascii="Times New Roman" w:hint="eastAsia"/>
          <w:iCs/>
          <w:snapToGrid/>
          <w:color w:val="000000" w:themeColor="text1"/>
        </w:rPr>
        <w:t>其中测试结果对需求覆盖率和缺陷分布，以及缺陷严重度进行了阐述。</w:t>
      </w:r>
    </w:p>
    <w:p w14:paraId="469C46F5" w14:textId="5F4F79AB" w:rsidR="005145E8" w:rsidRPr="005145E8" w:rsidRDefault="005145E8" w:rsidP="00614542">
      <w:pPr>
        <w:spacing w:after="120"/>
        <w:ind w:left="720"/>
        <w:rPr>
          <w:rFonts w:ascii="Times New Roman"/>
          <w:iCs/>
          <w:snapToGrid/>
          <w:color w:val="000000" w:themeColor="text1"/>
        </w:rPr>
      </w:pPr>
      <w:r w:rsidRPr="005145E8">
        <w:rPr>
          <w:rFonts w:ascii="Times New Roman" w:hint="eastAsia"/>
          <w:iCs/>
          <w:snapToGrid/>
          <w:color w:val="000000" w:themeColor="text1"/>
        </w:rPr>
        <w:t>缺陷清单分为功能性缺陷和非功能性缺陷。</w:t>
      </w:r>
    </w:p>
    <w:p w14:paraId="2D31123E" w14:textId="605ABE38" w:rsidR="006F2A80" w:rsidRDefault="00F03B5C" w:rsidP="006F2A80">
      <w:pPr>
        <w:pStyle w:val="1"/>
      </w:pPr>
      <w:bookmarkStart w:id="6" w:name="_Toc60984216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5CB82350" w14:textId="702B30F5" w:rsidR="006F2A80" w:rsidRPr="006F2A80" w:rsidRDefault="006F2A80" w:rsidP="00DE559B">
      <w:pPr>
        <w:pStyle w:val="InfoBlue"/>
      </w:pPr>
      <w:r w:rsidRPr="006F2A80">
        <w:rPr>
          <w:rFonts w:hint="eastAsia"/>
        </w:rPr>
        <w:t>测试在迭代三阶段由全组人员进行，分为人工测试和自动测试，测试了功能性需求</w:t>
      </w:r>
      <w:r>
        <w:rPr>
          <w:rFonts w:hint="eastAsia"/>
        </w:rPr>
        <w:t>和</w:t>
      </w:r>
      <w:r w:rsidRPr="006F2A80">
        <w:rPr>
          <w:rFonts w:hint="eastAsia"/>
        </w:rPr>
        <w:t>非功能需求。</w:t>
      </w:r>
      <w:r>
        <w:rPr>
          <w:rFonts w:hint="eastAsia"/>
        </w:rPr>
        <w:t>包括功能测试，性能测试，易用性测试，可靠性测试，安全性测试，兼容性测试，界面测试，压力测试。</w:t>
      </w:r>
    </w:p>
    <w:p w14:paraId="1265BAA6" w14:textId="6DC5D7C2" w:rsidR="004B0E53" w:rsidRDefault="004B0E53" w:rsidP="004B0E53">
      <w:pPr>
        <w:pStyle w:val="1"/>
      </w:pPr>
      <w:bookmarkStart w:id="7" w:name="_Toc60984217"/>
      <w:r>
        <w:rPr>
          <w:rFonts w:hint="eastAsia"/>
        </w:rPr>
        <w:t>测试环境</w:t>
      </w:r>
      <w:bookmarkEnd w:id="7"/>
    </w:p>
    <w:p w14:paraId="7AB248FD" w14:textId="31DC8593" w:rsidR="00DE559B" w:rsidRPr="00DE559B" w:rsidRDefault="00DE559B" w:rsidP="00DE559B">
      <w:pPr>
        <w:pStyle w:val="InfoBlue"/>
      </w:pPr>
      <w:r w:rsidRPr="00DE559B">
        <w:rPr>
          <w:rFonts w:hint="eastAsia"/>
        </w:rPr>
        <w:t>功能测试</w:t>
      </w:r>
      <w:r>
        <w:rPr>
          <w:rFonts w:hint="eastAsia"/>
        </w:rPr>
        <w:t>，易用性测试，可靠性测试，安全测试</w:t>
      </w:r>
      <w:r w:rsidRPr="00DE559B">
        <w:rPr>
          <w:rFonts w:hint="eastAsia"/>
        </w:rPr>
        <w:t>是在安卓虚拟机上进行测试</w:t>
      </w:r>
      <w:r>
        <w:rPr>
          <w:rFonts w:hint="eastAsia"/>
        </w:rPr>
        <w:t>，</w:t>
      </w:r>
      <w:r>
        <w:rPr>
          <w:rFonts w:hint="eastAsia"/>
        </w:rPr>
        <w:t>Pixel</w:t>
      </w:r>
      <w:r>
        <w:t xml:space="preserve"> 2 </w:t>
      </w:r>
      <w:r>
        <w:rPr>
          <w:rFonts w:hint="eastAsia"/>
        </w:rPr>
        <w:t>A</w:t>
      </w:r>
      <w:r>
        <w:t>PI29</w:t>
      </w:r>
      <w:r w:rsidRPr="00DE559B">
        <w:rPr>
          <w:rFonts w:hint="eastAsia"/>
        </w:rPr>
        <w:t>。</w:t>
      </w:r>
    </w:p>
    <w:p w14:paraId="58EC3BC8" w14:textId="77777777" w:rsidR="00DE559B" w:rsidRPr="00DE559B" w:rsidRDefault="00DE559B" w:rsidP="00DE559B">
      <w:pPr>
        <w:pStyle w:val="InfoBlue"/>
      </w:pPr>
      <w:r>
        <w:rPr>
          <w:rFonts w:hint="eastAsia"/>
        </w:rPr>
        <w:t>性能测试是使用</w:t>
      </w:r>
      <w:r>
        <w:rPr>
          <w:rFonts w:hint="eastAsia"/>
        </w:rPr>
        <w:t>postman</w:t>
      </w:r>
      <w:r>
        <w:rPr>
          <w:rFonts w:hint="eastAsia"/>
        </w:rPr>
        <w:t>对产品性能进行压力测试。</w:t>
      </w:r>
    </w:p>
    <w:p w14:paraId="5586C58B" w14:textId="20A05B2B" w:rsidR="00DE559B" w:rsidRPr="00DE559B" w:rsidRDefault="00DE559B" w:rsidP="00DE559B">
      <w:pPr>
        <w:pStyle w:val="InfoBlue"/>
      </w:pPr>
      <w:r>
        <w:rPr>
          <w:rFonts w:hint="eastAsia"/>
        </w:rPr>
        <w:t>界面测试和兼容性测试除在机型</w:t>
      </w:r>
      <w:r>
        <w:rPr>
          <w:rFonts w:hint="eastAsia"/>
        </w:rPr>
        <w:t>Pixel</w:t>
      </w:r>
      <w:r>
        <w:t xml:space="preserve"> 2 </w:t>
      </w:r>
      <w:r>
        <w:rPr>
          <w:rFonts w:hint="eastAsia"/>
        </w:rPr>
        <w:t>A</w:t>
      </w:r>
      <w:r>
        <w:t>PI29</w:t>
      </w:r>
      <w:r>
        <w:rPr>
          <w:rFonts w:hint="eastAsia"/>
        </w:rPr>
        <w:t>测试外，还在</w:t>
      </w:r>
      <w:r>
        <w:rPr>
          <w:rFonts w:hint="eastAsia"/>
        </w:rPr>
        <w:t>Pixel</w:t>
      </w:r>
      <w:r w:rsidR="00BC01A7">
        <w:t>3</w:t>
      </w:r>
      <w:r>
        <w:t xml:space="preserve"> API30</w:t>
      </w:r>
      <w:r>
        <w:rPr>
          <w:rFonts w:hint="eastAsia"/>
        </w:rPr>
        <w:t>进行测试。</w:t>
      </w:r>
    </w:p>
    <w:p w14:paraId="5EA33204" w14:textId="7D396CE9" w:rsidR="00B01E70" w:rsidRDefault="00B01E70" w:rsidP="00B01E70">
      <w:pPr>
        <w:pStyle w:val="1"/>
      </w:pPr>
      <w:bookmarkStart w:id="8" w:name="_Toc60984218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35C2A709" w14:textId="4406F8B6" w:rsidR="009A01E2" w:rsidRPr="00BE4AC2" w:rsidRDefault="00BE4AC2" w:rsidP="00DE559B">
      <w:pPr>
        <w:pStyle w:val="InfoBlue"/>
      </w:pPr>
      <w:r w:rsidRPr="00BE4AC2">
        <w:rPr>
          <w:rFonts w:hint="eastAsia"/>
        </w:rPr>
        <w:t>本节</w:t>
      </w:r>
      <w:r w:rsidR="00B01E70" w:rsidRPr="00BE4AC2">
        <w:rPr>
          <w:rFonts w:hint="eastAsia"/>
        </w:rPr>
        <w:t>对于</w:t>
      </w:r>
      <w:r w:rsidR="00836E8B" w:rsidRPr="00BE4AC2">
        <w:rPr>
          <w:rFonts w:hint="eastAsia"/>
        </w:rPr>
        <w:t>所做的</w:t>
      </w:r>
      <w:r w:rsidR="00B01E70" w:rsidRPr="00BE4AC2">
        <w:rPr>
          <w:rFonts w:hint="eastAsia"/>
        </w:rPr>
        <w:t>各种测试，指出其结果。</w:t>
      </w:r>
      <w:r w:rsidR="00836E8B" w:rsidRPr="00BE4AC2">
        <w:rPr>
          <w:rFonts w:hint="eastAsia"/>
        </w:rPr>
        <w:t>例如测试功能点数、测试用例数、缺陷数等。</w:t>
      </w:r>
    </w:p>
    <w:p w14:paraId="078EC71C" w14:textId="689E1741" w:rsidR="00B01E70" w:rsidRPr="00BE4AC2" w:rsidRDefault="00BE4AC2" w:rsidP="00DE559B">
      <w:pPr>
        <w:pStyle w:val="InfoBlue"/>
      </w:pPr>
      <w:r w:rsidRPr="00BE4AC2">
        <w:rPr>
          <w:rFonts w:hint="eastAsia"/>
        </w:rPr>
        <w:t>并</w:t>
      </w:r>
      <w:r w:rsidR="00836E8B" w:rsidRPr="00BE4AC2">
        <w:rPr>
          <w:rFonts w:hint="eastAsia"/>
        </w:rPr>
        <w:t>给出</w:t>
      </w:r>
      <w:r w:rsidR="00B01E70" w:rsidRPr="00BE4AC2">
        <w:rPr>
          <w:rFonts w:hint="eastAsia"/>
        </w:rPr>
        <w:t>主要测试结果</w:t>
      </w:r>
      <w:r w:rsidR="00836E8B" w:rsidRPr="00BE4AC2">
        <w:rPr>
          <w:rFonts w:hint="eastAsia"/>
        </w:rPr>
        <w:t>分析</w:t>
      </w:r>
      <w:r w:rsidR="00B01E70" w:rsidRPr="00BE4AC2">
        <w:rPr>
          <w:rFonts w:hint="eastAsia"/>
        </w:rPr>
        <w:t>的</w:t>
      </w:r>
      <w:r w:rsidR="00B54364" w:rsidRPr="00BE4AC2">
        <w:rPr>
          <w:rFonts w:hint="eastAsia"/>
        </w:rPr>
        <w:t>表格</w:t>
      </w:r>
      <w:r w:rsidR="00B01E70" w:rsidRPr="00BE4AC2">
        <w:rPr>
          <w:rFonts w:hint="eastAsia"/>
        </w:rPr>
        <w:t>表示，如</w:t>
      </w:r>
      <w:r w:rsidR="009A01E2" w:rsidRPr="00BE4AC2">
        <w:rPr>
          <w:rFonts w:hint="eastAsia"/>
        </w:rPr>
        <w:t>需求</w:t>
      </w:r>
      <w:r w:rsidR="00836E8B" w:rsidRPr="00BE4AC2">
        <w:rPr>
          <w:rFonts w:hint="eastAsia"/>
        </w:rPr>
        <w:t>覆盖率</w:t>
      </w:r>
      <w:r w:rsidR="00B01E70" w:rsidRPr="00BE4AC2">
        <w:rPr>
          <w:rFonts w:hint="eastAsia"/>
        </w:rPr>
        <w:t>等。</w:t>
      </w:r>
    </w:p>
    <w:p w14:paraId="0B79318D" w14:textId="322523C2"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60984219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14:paraId="060D43E7" w14:textId="6E123F88"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D1C2690" w14:textId="4C003A5A" w:rsidR="00D741ED" w:rsidRDefault="00D741ED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3FCB78F2" w14:textId="7BEBA51E" w:rsidR="00D741ED" w:rsidRDefault="00D741ED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A2A5B80" w14:textId="77777777" w:rsidR="00D741ED" w:rsidRDefault="00D741ED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5F2A147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lastRenderedPageBreak/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201F84C7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0821E8A7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17E7099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1566AA5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1EA0801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0E5F3266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751D3B6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7D7DFCF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655F9D3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78CD51B4" w14:textId="77777777" w:rsidTr="00BF6954">
        <w:tc>
          <w:tcPr>
            <w:tcW w:w="993" w:type="dxa"/>
            <w:vMerge w:val="restart"/>
          </w:tcPr>
          <w:p w14:paraId="74357D7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14:paraId="431A25E7" w14:textId="02DF5E64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 w:rsidR="00BE4AC2"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 w:rsidR="00BE4AC2">
              <w:rPr>
                <w:rFonts w:ascii="Times New Roman" w:hint="eastAsia"/>
                <w:b/>
                <w:snapToGrid/>
                <w:sz w:val="21"/>
                <w:szCs w:val="21"/>
              </w:rPr>
              <w:t>：登录</w:t>
            </w:r>
          </w:p>
        </w:tc>
        <w:tc>
          <w:tcPr>
            <w:tcW w:w="979" w:type="dxa"/>
          </w:tcPr>
          <w:p w14:paraId="5D2CDE44" w14:textId="03624542" w:rsidR="00955DC2" w:rsidRPr="00BF11EB" w:rsidRDefault="00BE4A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1D57BE42" w14:textId="482DF285" w:rsidR="00955DC2" w:rsidRPr="00BF11EB" w:rsidRDefault="00BE4A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A2A9E80" w14:textId="03BD0752" w:rsidR="00955DC2" w:rsidRPr="00BF11EB" w:rsidRDefault="008F75F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00F7B00" w14:textId="242E38A8" w:rsidR="00955DC2" w:rsidRPr="00BF11EB" w:rsidRDefault="008F75F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CEE9B6C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002DE30F" w14:textId="77777777" w:rsidTr="00BF6954">
        <w:tc>
          <w:tcPr>
            <w:tcW w:w="993" w:type="dxa"/>
            <w:vMerge/>
          </w:tcPr>
          <w:p w14:paraId="77C44D90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0E09229" w14:textId="4E34C9BD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：注册</w:t>
            </w:r>
          </w:p>
        </w:tc>
        <w:tc>
          <w:tcPr>
            <w:tcW w:w="979" w:type="dxa"/>
          </w:tcPr>
          <w:p w14:paraId="02540AB0" w14:textId="25BDA173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14:paraId="6D2AA29B" w14:textId="52A5AD5C" w:rsidR="00BE4AC2" w:rsidRPr="00BF11EB" w:rsidRDefault="00610C6A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 w:rsidR="008F75F1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17ACF5A5" w14:textId="32DA6473" w:rsidR="00BE4AC2" w:rsidRPr="00BF11EB" w:rsidRDefault="00610C6A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158838C" w14:textId="2E4F28AC" w:rsidR="00BE4AC2" w:rsidRPr="00BF11EB" w:rsidRDefault="00610C6A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14:paraId="1BBB6C13" w14:textId="2DD810F2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52E4B5D8" w14:textId="77777777" w:rsidTr="00BF6954">
        <w:tc>
          <w:tcPr>
            <w:tcW w:w="993" w:type="dxa"/>
            <w:vMerge/>
          </w:tcPr>
          <w:p w14:paraId="0C5953EA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9F50209" w14:textId="5A2C4655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3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：发布作业</w:t>
            </w:r>
          </w:p>
        </w:tc>
        <w:tc>
          <w:tcPr>
            <w:tcW w:w="979" w:type="dxa"/>
          </w:tcPr>
          <w:p w14:paraId="275BFECB" w14:textId="593F9B45" w:rsidR="00BE4AC2" w:rsidRPr="00BF11EB" w:rsidRDefault="005F2AB5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0F4A7E53" w14:textId="3348E07A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37DD020E" w14:textId="6760203A" w:rsidR="00BE4AC2" w:rsidRPr="00BF11EB" w:rsidRDefault="005F2AB5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34A4AD00" w14:textId="09EDC45B" w:rsidR="00BE4AC2" w:rsidRPr="00BF11EB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 w:rsidR="005F2AB5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2C8DB1A4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1AC2DABC" w14:textId="77777777" w:rsidTr="00BF6954">
        <w:tc>
          <w:tcPr>
            <w:tcW w:w="993" w:type="dxa"/>
            <w:vMerge/>
          </w:tcPr>
          <w:p w14:paraId="033E880E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0F629ED" w14:textId="6F930038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4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：提交作业</w:t>
            </w:r>
          </w:p>
        </w:tc>
        <w:tc>
          <w:tcPr>
            <w:tcW w:w="979" w:type="dxa"/>
          </w:tcPr>
          <w:p w14:paraId="4EB31C5A" w14:textId="28CEB8AA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48537C77" w14:textId="0DD87F17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5DABDEB" w14:textId="78940EDA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3B4AE4B" w14:textId="1C4F5112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58F6FD9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6C322F7D" w14:textId="77777777" w:rsidTr="00BF6954">
        <w:tc>
          <w:tcPr>
            <w:tcW w:w="993" w:type="dxa"/>
            <w:vMerge/>
          </w:tcPr>
          <w:p w14:paraId="131D37BC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2EFCFFB" w14:textId="757C6046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5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：批改作业</w:t>
            </w:r>
          </w:p>
        </w:tc>
        <w:tc>
          <w:tcPr>
            <w:tcW w:w="979" w:type="dxa"/>
          </w:tcPr>
          <w:p w14:paraId="250AC23A" w14:textId="516F3EAD" w:rsidR="00BE4AC2" w:rsidRPr="00BF11EB" w:rsidRDefault="00AB6269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28C9F015" w14:textId="459055DE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660C1444" w14:textId="274FF60B" w:rsidR="00BE4AC2" w:rsidRPr="00BF11EB" w:rsidRDefault="005F2AB5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78726F35" w14:textId="17D5F5A7" w:rsidR="00BE4AC2" w:rsidRPr="00BF11EB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 w:rsidR="005F2AB5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592143C8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7E95E648" w14:textId="77777777" w:rsidTr="00BF6954">
        <w:tc>
          <w:tcPr>
            <w:tcW w:w="993" w:type="dxa"/>
            <w:vMerge/>
          </w:tcPr>
          <w:p w14:paraId="2DF5354D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30AA975" w14:textId="09E5CF43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6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：课程管理</w:t>
            </w:r>
          </w:p>
        </w:tc>
        <w:tc>
          <w:tcPr>
            <w:tcW w:w="979" w:type="dxa"/>
          </w:tcPr>
          <w:p w14:paraId="3B13C937" w14:textId="2777CFAF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011B2969" w14:textId="4D3B0E8C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0A10603D" w14:textId="2E7F19AB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148B564" w14:textId="7360F527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D638944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48FCEDE6" w14:textId="77777777" w:rsidTr="00BF6954">
        <w:tc>
          <w:tcPr>
            <w:tcW w:w="993" w:type="dxa"/>
            <w:vMerge/>
          </w:tcPr>
          <w:p w14:paraId="355CD8F2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5FB90CF" w14:textId="33352E4C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7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：个人信息管理</w:t>
            </w:r>
          </w:p>
        </w:tc>
        <w:tc>
          <w:tcPr>
            <w:tcW w:w="979" w:type="dxa"/>
          </w:tcPr>
          <w:p w14:paraId="5EEF2752" w14:textId="15CAFDD0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17C451A1" w14:textId="6DA9F616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617C42FC" w14:textId="5D087F99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722B1E8" w14:textId="69A9D685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91014DC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776D98DA" w14:textId="77777777" w:rsidTr="00BF6954">
        <w:tc>
          <w:tcPr>
            <w:tcW w:w="993" w:type="dxa"/>
            <w:vMerge/>
          </w:tcPr>
          <w:p w14:paraId="6C4F6F9D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E79CFF9" w14:textId="1A3DE37E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8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：学生管理</w:t>
            </w:r>
          </w:p>
        </w:tc>
        <w:tc>
          <w:tcPr>
            <w:tcW w:w="979" w:type="dxa"/>
          </w:tcPr>
          <w:p w14:paraId="622C59B3" w14:textId="0170DD9C" w:rsidR="00BE4AC2" w:rsidRPr="00BF11EB" w:rsidRDefault="001129DA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5A7A047D" w14:textId="2C52930B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160B0ECC" w14:textId="14AC4685" w:rsidR="00BE4AC2" w:rsidRPr="00BF11EB" w:rsidRDefault="005F2AB5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143645A" w14:textId="08F8DBE4" w:rsidR="00BE4AC2" w:rsidRPr="00BF11EB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 w:rsidR="005F2AB5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516DAC08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0AE8A27A" w14:textId="77777777" w:rsidTr="00BF6954">
        <w:tc>
          <w:tcPr>
            <w:tcW w:w="993" w:type="dxa"/>
            <w:vMerge/>
          </w:tcPr>
          <w:p w14:paraId="7B6C54DE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600BF1E" w14:textId="534D0FFF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9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：消息通知</w:t>
            </w:r>
          </w:p>
        </w:tc>
        <w:tc>
          <w:tcPr>
            <w:tcW w:w="979" w:type="dxa"/>
          </w:tcPr>
          <w:p w14:paraId="65B08424" w14:textId="37B226B8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FCA334B" w14:textId="76DFD9F2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B1E9265" w14:textId="5C3F9E6F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EE317D6" w14:textId="05405671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9166335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1E842A4F" w14:textId="77777777" w:rsidTr="00BF6954">
        <w:tc>
          <w:tcPr>
            <w:tcW w:w="993" w:type="dxa"/>
            <w:vMerge/>
          </w:tcPr>
          <w:p w14:paraId="2A2C654C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436E337" w14:textId="65E822FD" w:rsidR="00BE4AC2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0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：查看作业信息</w:t>
            </w:r>
          </w:p>
        </w:tc>
        <w:tc>
          <w:tcPr>
            <w:tcW w:w="979" w:type="dxa"/>
          </w:tcPr>
          <w:p w14:paraId="48B756D9" w14:textId="14BD9263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C8BA091" w14:textId="04B907A9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39BBD6E" w14:textId="0FADFCD7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8BF0E3D" w14:textId="1040DEE2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491F580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28EFCB95" w14:textId="77777777" w:rsidTr="00BF6954">
        <w:tc>
          <w:tcPr>
            <w:tcW w:w="993" w:type="dxa"/>
            <w:vMerge/>
          </w:tcPr>
          <w:p w14:paraId="03DCD7AF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4A4AFD69" w14:textId="4F9AC238" w:rsidR="00BE4AC2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：查看课程信息</w:t>
            </w:r>
          </w:p>
        </w:tc>
        <w:tc>
          <w:tcPr>
            <w:tcW w:w="979" w:type="dxa"/>
          </w:tcPr>
          <w:p w14:paraId="39E87EC2" w14:textId="3A672C1D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2753BB9C" w14:textId="4967A3DA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2510F0F" w14:textId="20C988E4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ABBA5EB" w14:textId="23B32F90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BD8D853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2738A6A8" w14:textId="77777777" w:rsidTr="00BF6954">
        <w:tc>
          <w:tcPr>
            <w:tcW w:w="993" w:type="dxa"/>
            <w:vMerge/>
          </w:tcPr>
          <w:p w14:paraId="5A42FB4A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6AF1A8D" w14:textId="06CF245C" w:rsidR="00BE4AC2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2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：作业统计</w:t>
            </w:r>
          </w:p>
        </w:tc>
        <w:tc>
          <w:tcPr>
            <w:tcW w:w="979" w:type="dxa"/>
          </w:tcPr>
          <w:p w14:paraId="169A76CE" w14:textId="5871E87A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ECC7FAC" w14:textId="2805CAA6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64AC439" w14:textId="6E9562ED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D569746" w14:textId="2C346847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DF626BB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62557BCD" w14:textId="77777777" w:rsidTr="00BF6954">
        <w:tc>
          <w:tcPr>
            <w:tcW w:w="993" w:type="dxa"/>
            <w:vMerge/>
          </w:tcPr>
          <w:p w14:paraId="44ABD73B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F6CBD11" w14:textId="53B289EE" w:rsidR="00BE4AC2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功能项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3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：留言</w:t>
            </w:r>
          </w:p>
        </w:tc>
        <w:tc>
          <w:tcPr>
            <w:tcW w:w="979" w:type="dxa"/>
          </w:tcPr>
          <w:p w14:paraId="599DE55A" w14:textId="488440FA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974A608" w14:textId="013BFDBA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2B124FCF" w14:textId="7400FE9A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88C75F0" w14:textId="719131C6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3F956BCD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676646FB" w14:textId="77777777" w:rsidTr="00BF6954">
        <w:tc>
          <w:tcPr>
            <w:tcW w:w="993" w:type="dxa"/>
            <w:vMerge/>
          </w:tcPr>
          <w:p w14:paraId="19ADDAF8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DB61BDC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0E579081" w14:textId="5437BC3E" w:rsidR="00BE4AC2" w:rsidRPr="00BF11EB" w:rsidRDefault="00D741E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504F6693" w14:textId="75817D9E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111EFAB5" w14:textId="5A187AA3" w:rsidR="00BE4AC2" w:rsidRPr="00BF11EB" w:rsidRDefault="00305AC4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6C84BB68" w14:textId="7D3A3321" w:rsidR="00BE4AC2" w:rsidRPr="00BF11EB" w:rsidRDefault="00AB6269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75</w:t>
            </w:r>
            <w:r w:rsidR="005F2AB5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3B1673D3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68B6B421" w14:textId="77777777" w:rsidTr="00BF6954">
        <w:tc>
          <w:tcPr>
            <w:tcW w:w="993" w:type="dxa"/>
            <w:vMerge w:val="restart"/>
          </w:tcPr>
          <w:p w14:paraId="59BE0983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6A7FC9DE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43703D56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</w:tcPr>
          <w:p w14:paraId="43EDF777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1B3B674D" w14:textId="36F605C4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402C6D"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 w14:paraId="50F6AAFF" w14:textId="2D4ABDB4" w:rsidR="00BE4AC2" w:rsidRPr="00BF11EB" w:rsidRDefault="00805FF9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90</w:t>
            </w:r>
            <w:r w:rsidR="005F2AB5">
              <w:rPr>
                <w:rFonts w:ascii="Times New Roman"/>
                <w:snapToGrid/>
              </w:rPr>
              <w:t>%</w:t>
            </w:r>
          </w:p>
        </w:tc>
        <w:tc>
          <w:tcPr>
            <w:tcW w:w="1112" w:type="dxa"/>
          </w:tcPr>
          <w:p w14:paraId="220AD10E" w14:textId="194ED887" w:rsidR="00BE4AC2" w:rsidRPr="00BF11EB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1402C674" w14:textId="2478EDDD" w:rsidR="00BE4AC2" w:rsidRPr="00BF11EB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25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14:paraId="498404BD" w14:textId="0D685340" w:rsidR="00BE4AC2" w:rsidRPr="00BF11EB" w:rsidRDefault="00805FF9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由于注册</w:t>
            </w:r>
            <w:r w:rsidR="00D741ED">
              <w:rPr>
                <w:rFonts w:ascii="Times New Roman" w:hint="eastAsia"/>
                <w:snapToGrid/>
              </w:rPr>
              <w:t>激活</w:t>
            </w:r>
            <w:r>
              <w:rPr>
                <w:rFonts w:ascii="Times New Roman" w:hint="eastAsia"/>
                <w:snapToGrid/>
              </w:rPr>
              <w:t>和</w:t>
            </w:r>
            <w:r w:rsidR="00D741ED">
              <w:rPr>
                <w:rFonts w:ascii="Times New Roman" w:hint="eastAsia"/>
                <w:snapToGrid/>
              </w:rPr>
              <w:t>作业通知</w:t>
            </w:r>
            <w:r>
              <w:rPr>
                <w:rFonts w:ascii="Times New Roman" w:hint="eastAsia"/>
                <w:snapToGrid/>
              </w:rPr>
              <w:t>需要</w:t>
            </w:r>
            <w:r w:rsidR="00D741ED">
              <w:rPr>
                <w:rFonts w:ascii="Times New Roman" w:hint="eastAsia"/>
                <w:snapToGrid/>
              </w:rPr>
              <w:t>大量</w:t>
            </w:r>
            <w:r>
              <w:rPr>
                <w:rFonts w:ascii="Times New Roman" w:hint="eastAsia"/>
                <w:snapToGrid/>
              </w:rPr>
              <w:t>合法的邮箱，因此无法</w:t>
            </w:r>
            <w:r w:rsidR="00E5424D">
              <w:rPr>
                <w:rFonts w:ascii="Times New Roman" w:hint="eastAsia"/>
                <w:snapToGrid/>
              </w:rPr>
              <w:t>直接</w:t>
            </w:r>
            <w:r w:rsidR="00D741ED">
              <w:rPr>
                <w:rFonts w:ascii="Times New Roman" w:hint="eastAsia"/>
                <w:snapToGrid/>
              </w:rPr>
              <w:t>进行</w:t>
            </w:r>
            <w:r>
              <w:rPr>
                <w:rFonts w:ascii="Times New Roman" w:hint="eastAsia"/>
                <w:snapToGrid/>
              </w:rPr>
              <w:t>并发测试。</w:t>
            </w:r>
          </w:p>
        </w:tc>
      </w:tr>
      <w:tr w:rsidR="00BE4AC2" w14:paraId="292692B2" w14:textId="77777777" w:rsidTr="00BF6954">
        <w:tc>
          <w:tcPr>
            <w:tcW w:w="993" w:type="dxa"/>
            <w:vMerge/>
          </w:tcPr>
          <w:p w14:paraId="44293E4A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D4770B9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38BC733A" w14:textId="11F9CF11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09D4207" w14:textId="5A342276" w:rsidR="00BE4AC2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1BFAC4BC" w14:textId="4402FA65" w:rsidR="00BE4AC2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E5A30FE" w14:textId="078C5C35" w:rsidR="00BE4AC2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516722A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F75F1" w14:paraId="20815409" w14:textId="77777777" w:rsidTr="00BF6954">
        <w:tc>
          <w:tcPr>
            <w:tcW w:w="993" w:type="dxa"/>
            <w:vMerge/>
          </w:tcPr>
          <w:p w14:paraId="1B8CC33B" w14:textId="77777777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22A7FE2" w14:textId="71066A21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14:paraId="3378C596" w14:textId="1E225EB0" w:rsidR="008F75F1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3B40E615" w14:textId="1D1ADF7D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43C79543" w14:textId="038CA82B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AB5F8D0" w14:textId="2EBA1753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2173CBA" w14:textId="77777777" w:rsidR="008F75F1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F75F1" w14:paraId="6929509C" w14:textId="77777777" w:rsidTr="00BF6954">
        <w:tc>
          <w:tcPr>
            <w:tcW w:w="993" w:type="dxa"/>
            <w:vMerge/>
          </w:tcPr>
          <w:p w14:paraId="77B42094" w14:textId="77777777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452C3DA" w14:textId="27975297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安全性</w:t>
            </w:r>
          </w:p>
        </w:tc>
        <w:tc>
          <w:tcPr>
            <w:tcW w:w="979" w:type="dxa"/>
          </w:tcPr>
          <w:p w14:paraId="0630663A" w14:textId="472C5486" w:rsidR="008F75F1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09CE855B" w14:textId="2AFC70FD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2DEB612" w14:textId="461C35A3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4FBAB5A" w14:textId="341D9C3A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05E97B3C" w14:textId="77777777" w:rsidR="008F75F1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F75F1" w14:paraId="5987401C" w14:textId="77777777" w:rsidTr="00BF6954">
        <w:tc>
          <w:tcPr>
            <w:tcW w:w="993" w:type="dxa"/>
            <w:vMerge/>
          </w:tcPr>
          <w:p w14:paraId="7690DC7C" w14:textId="77777777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E676E25" w14:textId="73483DB9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14:paraId="50F946E6" w14:textId="0AB36077" w:rsidR="008F75F1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0621CE02" w14:textId="318764B1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59E8DE25" w14:textId="43429B03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59F0CDA" w14:textId="6EFF2513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1BCF81D" w14:textId="77777777" w:rsidR="008F75F1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F75F1" w14:paraId="633396F1" w14:textId="77777777" w:rsidTr="00BF6954">
        <w:tc>
          <w:tcPr>
            <w:tcW w:w="993" w:type="dxa"/>
            <w:vMerge/>
          </w:tcPr>
          <w:p w14:paraId="548A907F" w14:textId="77777777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2D6386B" w14:textId="7E4366C7" w:rsidR="008F75F1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界面</w:t>
            </w:r>
          </w:p>
        </w:tc>
        <w:tc>
          <w:tcPr>
            <w:tcW w:w="979" w:type="dxa"/>
          </w:tcPr>
          <w:p w14:paraId="4F3F4A5F" w14:textId="21FD1E2D" w:rsidR="008F75F1" w:rsidRDefault="00D741E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14:paraId="4A14EEC2" w14:textId="322E986B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201876EC" w14:textId="6D419209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5970B88" w14:textId="4D3E3918" w:rsidR="008F75F1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EA24B67" w14:textId="77777777" w:rsidR="008F75F1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33760163" w14:textId="77777777" w:rsidTr="00BF6954">
        <w:tc>
          <w:tcPr>
            <w:tcW w:w="993" w:type="dxa"/>
            <w:vMerge/>
          </w:tcPr>
          <w:p w14:paraId="47D67D8C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0A9B3742" w14:textId="56384142" w:rsidR="00BE4AC2" w:rsidRPr="00BF6954" w:rsidRDefault="008F75F1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部署</w:t>
            </w:r>
          </w:p>
        </w:tc>
        <w:tc>
          <w:tcPr>
            <w:tcW w:w="979" w:type="dxa"/>
          </w:tcPr>
          <w:p w14:paraId="7FA398D1" w14:textId="7236F8A6" w:rsidR="00BE4AC2" w:rsidRPr="00BF11EB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14:paraId="422A92D2" w14:textId="409A0A9A" w:rsidR="00BE4AC2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14:paraId="764F56BB" w14:textId="67213CD6" w:rsidR="00BE4AC2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5CBF38F8" w14:textId="0127C5E6" w:rsidR="00BE4AC2" w:rsidRPr="00BF11EB" w:rsidRDefault="00680403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2EF977CF" w14:textId="77777777" w:rsidR="00BE4AC2" w:rsidRPr="00BF11EB" w:rsidRDefault="00BE4AC2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E4AC2" w14:paraId="6560414D" w14:textId="77777777" w:rsidTr="00BF6954">
        <w:tc>
          <w:tcPr>
            <w:tcW w:w="993" w:type="dxa"/>
          </w:tcPr>
          <w:p w14:paraId="51200DDA" w14:textId="77777777" w:rsidR="00BE4AC2" w:rsidRPr="00BF6954" w:rsidRDefault="00BE4AC2" w:rsidP="00BE4A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5C04AB2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4CFE7B16" w14:textId="0512C841" w:rsidR="00BE4AC2" w:rsidRPr="008F75F1" w:rsidRDefault="008F75F1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8F75F1">
              <w:rPr>
                <w:rFonts w:ascii="Times New Roman" w:hint="eastAsia"/>
                <w:snapToGrid/>
              </w:rPr>
              <w:t>3</w:t>
            </w:r>
            <w:r w:rsidR="00402C6D"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14:paraId="59C4CE76" w14:textId="0F9436B2" w:rsidR="00BE4AC2" w:rsidRDefault="00BE4AC2" w:rsidP="00BE4A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14:paraId="6E316C0A" w14:textId="77777777" w:rsidR="00BE4AC2" w:rsidRDefault="00BE4AC2" w:rsidP="00BE4A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790AC067" w14:textId="77777777" w:rsidR="00BE4AC2" w:rsidRDefault="00BE4AC2" w:rsidP="00BE4A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14:paraId="2C842A87" w14:textId="77777777" w:rsidR="00BE4AC2" w:rsidRDefault="00BE4AC2" w:rsidP="00BE4A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BE4AC2" w14:paraId="230272A8" w14:textId="77777777" w:rsidTr="00BF6954">
        <w:tc>
          <w:tcPr>
            <w:tcW w:w="993" w:type="dxa"/>
          </w:tcPr>
          <w:p w14:paraId="38B61305" w14:textId="77777777" w:rsidR="00BE4AC2" w:rsidRPr="00BF6954" w:rsidRDefault="00BE4AC2" w:rsidP="00BE4A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C047DCF" w14:textId="77777777" w:rsidR="00BE4AC2" w:rsidRPr="00BF6954" w:rsidRDefault="00BE4AC2" w:rsidP="00BE4A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135B439F" w14:textId="41D8981E" w:rsidR="00BE4AC2" w:rsidRPr="008F75F1" w:rsidRDefault="00D741ED" w:rsidP="00BE4A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 w:rsidRPr="00D741ED">
              <w:rPr>
                <w:rFonts w:ascii="Times New Roman" w:hint="eastAsia"/>
                <w:snapToGrid/>
              </w:rPr>
              <w:t>7</w:t>
            </w:r>
            <w:r w:rsidR="00402C6D"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2F3DE0F0" w14:textId="1A64BBCE" w:rsidR="00BE4AC2" w:rsidRPr="00F4122E" w:rsidRDefault="005F2AB5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 w:rsidRPr="00F4122E">
              <w:rPr>
                <w:rFonts w:ascii="Times New Roman" w:hint="eastAsia"/>
                <w:snapToGrid/>
              </w:rPr>
              <w:t>1</w:t>
            </w:r>
            <w:r w:rsidRPr="00F4122E"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3EB172C" w14:textId="183A91ED" w:rsidR="00BE4AC2" w:rsidRPr="00F4122E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1CE4F7D6" w14:textId="19AF043F" w:rsidR="00BE4AC2" w:rsidRPr="00F4122E" w:rsidRDefault="00402C6D" w:rsidP="00BE4A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100</w:t>
            </w:r>
            <w:r w:rsidR="005F2AB5" w:rsidRPr="00F4122E">
              <w:rPr>
                <w:rFonts w:ascii="Times New Roman"/>
                <w:snapToGrid/>
              </w:rPr>
              <w:t>%</w:t>
            </w:r>
          </w:p>
        </w:tc>
        <w:tc>
          <w:tcPr>
            <w:tcW w:w="1116" w:type="dxa"/>
          </w:tcPr>
          <w:p w14:paraId="1704822B" w14:textId="77777777" w:rsidR="00BE4AC2" w:rsidRDefault="00BE4AC2" w:rsidP="00BE4A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2FF55200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157A1F7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60984220"/>
      <w:r>
        <w:rPr>
          <w:rFonts w:hint="eastAsia"/>
          <w:snapToGrid/>
          <w:lang w:eastAsia="en-US"/>
        </w:rPr>
        <w:lastRenderedPageBreak/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14:paraId="3322947E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2446B1B3" w14:textId="77777777" w:rsidTr="007614BC">
        <w:tc>
          <w:tcPr>
            <w:tcW w:w="1596" w:type="dxa"/>
            <w:shd w:val="clear" w:color="auto" w:fill="E7E6E6" w:themeFill="background2"/>
          </w:tcPr>
          <w:p w14:paraId="50A7719A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42BDF3E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0C424E9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66CDCBB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000E56E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412785D9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715A838C" w14:textId="77777777" w:rsidTr="007614BC">
        <w:tc>
          <w:tcPr>
            <w:tcW w:w="1596" w:type="dxa"/>
          </w:tcPr>
          <w:p w14:paraId="471BD54D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11D2CA6F" w14:textId="668AEE60" w:rsidR="00B90DCB" w:rsidRPr="007F35AF" w:rsidRDefault="00364AB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5EACC789" w14:textId="7AE7B3E9" w:rsidR="00B90DCB" w:rsidRPr="007F35AF" w:rsidRDefault="00364AB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56FA9FD" w14:textId="75EDA752" w:rsidR="00B90DCB" w:rsidRPr="007F35AF" w:rsidRDefault="00305AC4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14:paraId="47D912DF" w14:textId="197ACE95" w:rsidR="00B90DCB" w:rsidRPr="007F35AF" w:rsidRDefault="00402C6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6DB5C52F" w14:textId="08DF042C" w:rsidR="00B90DCB" w:rsidRPr="007F35AF" w:rsidRDefault="00402C6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4</w:t>
            </w:r>
          </w:p>
        </w:tc>
      </w:tr>
      <w:tr w:rsidR="00B90DCB" w14:paraId="205F02AB" w14:textId="77777777" w:rsidTr="007614BC">
        <w:tc>
          <w:tcPr>
            <w:tcW w:w="1596" w:type="dxa"/>
          </w:tcPr>
          <w:p w14:paraId="38758C38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0910BA6" w14:textId="25EDE616" w:rsidR="00B90DCB" w:rsidRPr="007F35AF" w:rsidRDefault="00364AB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778A7D6" w14:textId="32A097F6" w:rsidR="00B90DCB" w:rsidRPr="007F35AF" w:rsidRDefault="00364AB1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5ACB8FFC" w14:textId="6F9E0BEC" w:rsidR="00B90DCB" w:rsidRPr="007F35AF" w:rsidRDefault="00402C6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75</w:t>
            </w:r>
            <w:r w:rsidR="005F2AB5"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4E5FAF2E" w14:textId="64DFED3E" w:rsidR="00B90DCB" w:rsidRPr="007F35AF" w:rsidRDefault="00402C6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14:paraId="47D0627C" w14:textId="69AD093F" w:rsidR="00B90DCB" w:rsidRPr="007F35AF" w:rsidRDefault="005F2AB5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</w:tr>
    </w:tbl>
    <w:p w14:paraId="77F628DE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398AC92E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C54BF5B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60984221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7A3DD122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60984222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14:paraId="2D20AA13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744C8D40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929730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262E51AC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59FFF89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4BEFBEA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771B65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06C8E0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0F928B4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3F4D9EA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3589A4E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59249A4B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C402807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48F721FD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D3C211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8DCB8" w14:textId="02DE0C82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50D1" w14:textId="28382D68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30D4" w14:textId="1ED31313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学生管理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F2C2" w14:textId="1F673664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E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XCEL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添加学生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C9BA" w14:textId="167F183D" w:rsidR="009C7261" w:rsidRPr="007F35AF" w:rsidRDefault="000714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产品不支持使用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excel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导入学生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AC8D2" w14:textId="4A1D3E08" w:rsidR="009C7261" w:rsidRPr="007F35AF" w:rsidRDefault="000714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07146A">
              <w:rPr>
                <w:rFonts w:ascii="Times New Roman" w:hint="eastAsia"/>
                <w:color w:val="000000"/>
                <w:sz w:val="21"/>
                <w:szCs w:val="21"/>
              </w:rPr>
              <w:t>testcase-035</w:t>
            </w:r>
          </w:p>
        </w:tc>
      </w:tr>
      <w:tr w:rsidR="009C7261" w:rsidRPr="00790B3E" w14:paraId="1500248D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DFD0EF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F3B7C" w14:textId="3AA15A4B" w:rsidR="009C7261" w:rsidRPr="007F35AF" w:rsidRDefault="005F2AB5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FC02" w14:textId="3237AFD8" w:rsidR="009C7261" w:rsidRPr="007F35AF" w:rsidRDefault="00305AC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AB26" w14:textId="228F88BC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发布作业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A327" w14:textId="360A3EC6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语音形式作业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DA8C" w14:textId="00D37930" w:rsidR="009C7261" w:rsidRPr="007F35AF" w:rsidRDefault="000714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产品不支持发布语音形式作业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FC5B" w14:textId="210CE2B3" w:rsidR="009C7261" w:rsidRPr="007F35AF" w:rsidRDefault="0007146A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07146A"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testcase-019</w:t>
            </w:r>
          </w:p>
        </w:tc>
      </w:tr>
      <w:tr w:rsidR="009C7261" w:rsidRPr="00790B3E" w14:paraId="41107FFE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6E181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5F91D" w14:textId="1B7DD916" w:rsidR="009C7261" w:rsidRPr="007F35AF" w:rsidRDefault="005F2AB5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Bug</w:t>
            </w: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B2EA" w14:textId="6A02A9B7" w:rsidR="009C7261" w:rsidRPr="007F35AF" w:rsidRDefault="00305AC4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8BB4" w14:textId="774EE2DB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批改作业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6A49" w14:textId="2B291E28" w:rsidR="009C7261" w:rsidRPr="007F35AF" w:rsidRDefault="005F2AB5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图片编辑标注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C2997" w14:textId="54DAFB2C" w:rsidR="009C7261" w:rsidRPr="007F35AF" w:rsidRDefault="000714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产品不支持批改时直接在作业图片上进行批注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4731B" w14:textId="346FB328" w:rsidR="009C7261" w:rsidRPr="007F35AF" w:rsidRDefault="0007146A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07146A">
              <w:rPr>
                <w:rFonts w:ascii="Times New Roman" w:hint="eastAsia"/>
                <w:color w:val="000000"/>
                <w:sz w:val="21"/>
                <w:szCs w:val="21"/>
              </w:rPr>
              <w:t>testcase-024</w:t>
            </w:r>
          </w:p>
        </w:tc>
      </w:tr>
    </w:tbl>
    <w:p w14:paraId="310AFB0E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0D4E2261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098991FF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7DB2A44C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955EE72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00A9688E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7E1CBA97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2F2F3D1A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4247D268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585FAFF4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69EE0B1D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6C2D51D1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21A8A98D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5E7D4BFB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60984223"/>
      <w:r>
        <w:rPr>
          <w:rFonts w:hint="eastAsia"/>
          <w:snapToGrid/>
          <w:lang w:eastAsia="en-US"/>
        </w:rPr>
        <w:lastRenderedPageBreak/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14:paraId="2069EEBE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3077C2F2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AF8A59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4FF4B4DE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9CB98E3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12B5406B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E74F76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7843FC89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633C16F8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34A0409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19897BE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4A62197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790A29F5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E9A26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C94A5" w14:textId="676F376C" w:rsidR="00D7790C" w:rsidRPr="00790B3E" w:rsidRDefault="00402C6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402C6D">
              <w:rPr>
                <w:rFonts w:ascii="Times New Roman"/>
                <w:snapToGrid/>
                <w:color w:val="000000"/>
                <w:sz w:val="21"/>
                <w:szCs w:val="21"/>
              </w:rPr>
              <w:t>Bug0</w:t>
            </w:r>
            <w:r w:rsidR="004F15EE">
              <w:rPr>
                <w:rFonts w:ascii="Times New Roman"/>
                <w:snapToGrid/>
                <w:color w:val="000000"/>
                <w:sz w:val="21"/>
                <w:szCs w:val="21"/>
              </w:rPr>
              <w:t>01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6D10" w14:textId="685030D6" w:rsidR="00D7790C" w:rsidRPr="00790B3E" w:rsidRDefault="00402C6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7C0AD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779BA" w14:textId="712F9DF8" w:rsidR="00D7790C" w:rsidRPr="00790B3E" w:rsidRDefault="00402C6D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注册性能测试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95FC" w14:textId="73F40E29" w:rsidR="00D7790C" w:rsidRPr="00790B3E" w:rsidRDefault="00402C6D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由于注册时需要大量合法邮箱验证，因此无法直接进行性能测试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ADFA" w14:textId="4631A936" w:rsidR="00D7790C" w:rsidRPr="00790B3E" w:rsidRDefault="00C66F8B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C66F8B">
              <w:rPr>
                <w:rFonts w:ascii="Times New Roman" w:hint="eastAsia"/>
                <w:color w:val="000000"/>
                <w:sz w:val="21"/>
                <w:szCs w:val="21"/>
              </w:rPr>
              <w:t>testcase-059</w:t>
            </w:r>
          </w:p>
        </w:tc>
      </w:tr>
    </w:tbl>
    <w:p w14:paraId="03BB8263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4B85B0B5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7A3317B3" w14:textId="52F2505C" w:rsidR="00241A3E" w:rsidRPr="00241A3E" w:rsidRDefault="00625BB9" w:rsidP="00241A3E">
      <w:pPr>
        <w:pStyle w:val="1"/>
      </w:pPr>
      <w:bookmarkStart w:id="14" w:name="_Toc60984224"/>
      <w:r>
        <w:rPr>
          <w:rFonts w:hint="eastAsia"/>
        </w:rPr>
        <w:t>测试结论与建议</w:t>
      </w:r>
      <w:bookmarkEnd w:id="14"/>
    </w:p>
    <w:p w14:paraId="7474117E" w14:textId="09968E3E" w:rsidR="00241A3E" w:rsidRDefault="00241A3E" w:rsidP="00241A3E">
      <w:pPr>
        <w:pStyle w:val="a9"/>
      </w:pPr>
      <w:r>
        <w:rPr>
          <w:rFonts w:hint="eastAsia"/>
        </w:rPr>
        <w:t>测试结论：</w:t>
      </w:r>
    </w:p>
    <w:p w14:paraId="6FDB8AA1" w14:textId="5B085B14" w:rsidR="00241A3E" w:rsidRDefault="00241A3E" w:rsidP="00241A3E">
      <w:pPr>
        <w:pStyle w:val="a9"/>
        <w:numPr>
          <w:ilvl w:val="0"/>
          <w:numId w:val="27"/>
        </w:numPr>
      </w:pPr>
      <w:r>
        <w:rPr>
          <w:rFonts w:hint="eastAsia"/>
        </w:rPr>
        <w:t>功能性需求测试基本上全部通过</w:t>
      </w:r>
      <w:r w:rsidR="00A317A4">
        <w:rPr>
          <w:rFonts w:hint="eastAsia"/>
        </w:rPr>
        <w:t>，但</w:t>
      </w:r>
      <w:r w:rsidR="00B223FD">
        <w:rPr>
          <w:rFonts w:hint="eastAsia"/>
        </w:rPr>
        <w:t>存在少量一般缺陷，</w:t>
      </w:r>
      <w:r w:rsidR="00A317A4">
        <w:rPr>
          <w:rFonts w:hint="eastAsia"/>
        </w:rPr>
        <w:t>有</w:t>
      </w:r>
      <w:r w:rsidR="00B223FD">
        <w:rPr>
          <w:rFonts w:hint="eastAsia"/>
        </w:rPr>
        <w:t>少量功能</w:t>
      </w:r>
      <w:r w:rsidR="00A317A4">
        <w:rPr>
          <w:rFonts w:hint="eastAsia"/>
        </w:rPr>
        <w:t>需求未实现</w:t>
      </w:r>
      <w:r w:rsidR="00B223FD">
        <w:rPr>
          <w:rFonts w:hint="eastAsia"/>
        </w:rPr>
        <w:t>，如语音，excel形式导入</w:t>
      </w:r>
      <w:r w:rsidR="00A317A4">
        <w:rPr>
          <w:rFonts w:hint="eastAsia"/>
        </w:rPr>
        <w:t>。</w:t>
      </w:r>
    </w:p>
    <w:p w14:paraId="2662A3D5" w14:textId="7B8830B2" w:rsidR="00241A3E" w:rsidRDefault="00241A3E" w:rsidP="00241A3E">
      <w:pPr>
        <w:pStyle w:val="a9"/>
        <w:numPr>
          <w:ilvl w:val="0"/>
          <w:numId w:val="27"/>
        </w:numPr>
      </w:pPr>
      <w:r>
        <w:rPr>
          <w:rFonts w:hint="eastAsia"/>
        </w:rPr>
        <w:t>非功能性测试的界面，部署，可靠性，可用性，安全性测试基本通过，性能测试部分，部分高并发时性能略差。</w:t>
      </w:r>
    </w:p>
    <w:p w14:paraId="20237519" w14:textId="5B34A63B" w:rsidR="00241A3E" w:rsidRDefault="00241A3E" w:rsidP="00493CB0">
      <w:pPr>
        <w:pStyle w:val="a9"/>
      </w:pPr>
      <w:r>
        <w:rPr>
          <w:rFonts w:hint="eastAsia"/>
        </w:rPr>
        <w:t>建议：</w:t>
      </w:r>
    </w:p>
    <w:p w14:paraId="06364B85" w14:textId="4B9BE610" w:rsidR="00C86937" w:rsidRDefault="00C86937" w:rsidP="00C86937">
      <w:pPr>
        <w:pStyle w:val="a9"/>
        <w:numPr>
          <w:ilvl w:val="0"/>
          <w:numId w:val="28"/>
        </w:numPr>
      </w:pPr>
      <w:r>
        <w:rPr>
          <w:rFonts w:hint="eastAsia"/>
        </w:rPr>
        <w:t>性能测试</w:t>
      </w:r>
      <w:r w:rsidR="00667C7F">
        <w:rPr>
          <w:rFonts w:hint="eastAsia"/>
        </w:rPr>
        <w:t>虽然有些功能的性能表现能满足现有需求，但是仍然存在很大的优化空间，</w:t>
      </w:r>
      <w:r>
        <w:rPr>
          <w:rFonts w:hint="eastAsia"/>
        </w:rPr>
        <w:t>还需进一步优化</w:t>
      </w:r>
      <w:r w:rsidR="00B223FD">
        <w:rPr>
          <w:rFonts w:hint="eastAsia"/>
        </w:rPr>
        <w:t>。</w:t>
      </w:r>
    </w:p>
    <w:p w14:paraId="36D5BE5E" w14:textId="13B50E96" w:rsidR="00667C7F" w:rsidRDefault="00667C7F" w:rsidP="00C86937">
      <w:pPr>
        <w:pStyle w:val="a9"/>
        <w:numPr>
          <w:ilvl w:val="0"/>
          <w:numId w:val="28"/>
        </w:numPr>
      </w:pPr>
      <w:r>
        <w:rPr>
          <w:rFonts w:hint="eastAsia"/>
        </w:rPr>
        <w:t>无法直接进行性能测试的用例，需要考虑其他的测试方法。</w:t>
      </w:r>
    </w:p>
    <w:p w14:paraId="6FDCCAD2" w14:textId="5EB4D7D8" w:rsidR="00A317A4" w:rsidRPr="00241A3E" w:rsidRDefault="00A317A4" w:rsidP="00C86937">
      <w:pPr>
        <w:pStyle w:val="a9"/>
        <w:numPr>
          <w:ilvl w:val="0"/>
          <w:numId w:val="28"/>
        </w:numPr>
      </w:pPr>
      <w:r>
        <w:rPr>
          <w:rFonts w:hint="eastAsia"/>
        </w:rPr>
        <w:t>部分功能实现时偏难，需要提升开发能力。</w:t>
      </w:r>
    </w:p>
    <w:sectPr w:rsidR="00A317A4" w:rsidRPr="00241A3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54386" w14:textId="77777777" w:rsidR="00D37659" w:rsidRDefault="00D37659">
      <w:r>
        <w:separator/>
      </w:r>
    </w:p>
  </w:endnote>
  <w:endnote w:type="continuationSeparator" w:id="0">
    <w:p w14:paraId="645BADC1" w14:textId="77777777" w:rsidR="00D37659" w:rsidRDefault="00D37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4F673C3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FFC23B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B444D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0802FB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>
            <w:rPr>
              <w:rStyle w:val="a8"/>
              <w:rFonts w:ascii="Times New Roman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C4A8E" w:rsidRPr="008C4A8E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67CD195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ADACE" w14:textId="77777777" w:rsidR="00D37659" w:rsidRDefault="00D37659">
      <w:r>
        <w:separator/>
      </w:r>
    </w:p>
  </w:footnote>
  <w:footnote w:type="continuationSeparator" w:id="0">
    <w:p w14:paraId="7D28E2A8" w14:textId="77777777" w:rsidR="00D37659" w:rsidRDefault="00D37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13C85" w14:textId="77777777" w:rsidR="00D67C01" w:rsidRDefault="00D67C01">
    <w:pPr>
      <w:rPr>
        <w:sz w:val="24"/>
      </w:rPr>
    </w:pPr>
  </w:p>
  <w:p w14:paraId="1D5B997A" w14:textId="77777777" w:rsidR="00D67C01" w:rsidRDefault="00D67C01">
    <w:pPr>
      <w:pBdr>
        <w:top w:val="single" w:sz="6" w:space="1" w:color="auto"/>
      </w:pBdr>
      <w:rPr>
        <w:sz w:val="24"/>
      </w:rPr>
    </w:pPr>
  </w:p>
  <w:p w14:paraId="5E1BAB05" w14:textId="314358B9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</w:t>
    </w:r>
    <w:r w:rsidR="00B06640">
      <w:rPr>
        <w:rFonts w:ascii="Arial" w:hAnsi="Arial" w:hint="eastAsia"/>
        <w:b/>
        <w:sz w:val="36"/>
      </w:rPr>
      <w:t>-</w:t>
    </w:r>
    <w:r w:rsidR="00B06640">
      <w:rPr>
        <w:rFonts w:ascii="Arial" w:hAnsi="Arial"/>
        <w:b/>
        <w:sz w:val="36"/>
      </w:rPr>
      <w:t>GROUP4</w:t>
    </w:r>
    <w:r w:rsidR="003F4A24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667CC684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5BD89EC7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5284A23A" w14:textId="77777777" w:rsidTr="00D24DCF">
      <w:tc>
        <w:tcPr>
          <w:tcW w:w="6379" w:type="dxa"/>
        </w:tcPr>
        <w:p w14:paraId="3B7E0C65" w14:textId="77777777"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DAE4B1E" w14:textId="46E39DB8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3F642A">
            <w:rPr>
              <w:rFonts w:ascii="Times New Roman"/>
            </w:rPr>
            <w:t>2</w:t>
          </w:r>
          <w:r>
            <w:rPr>
              <w:rFonts w:ascii="Times New Roman"/>
            </w:rPr>
            <w:t>.0&gt;</w:t>
          </w:r>
        </w:p>
      </w:tc>
    </w:tr>
    <w:tr w:rsidR="00D67C01" w14:paraId="32192092" w14:textId="77777777" w:rsidTr="00D24DCF">
      <w:tc>
        <w:tcPr>
          <w:tcW w:w="6379" w:type="dxa"/>
        </w:tcPr>
        <w:p w14:paraId="45506D4D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97E01D5" w14:textId="4D10A82E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B06640">
            <w:rPr>
              <w:rFonts w:ascii="Times New Roman"/>
              <w:noProof/>
            </w:rPr>
            <w:t>2021/1</w:t>
          </w:r>
          <w:r>
            <w:rPr>
              <w:rFonts w:ascii="Times New Roman"/>
              <w:noProof/>
            </w:rPr>
            <w:t>/</w:t>
          </w:r>
          <w:r w:rsidR="003F642A">
            <w:rPr>
              <w:rFonts w:ascii="Times New Roman"/>
              <w:noProof/>
            </w:rPr>
            <w:t>7</w:t>
          </w:r>
          <w:r>
            <w:rPr>
              <w:rFonts w:ascii="Times New Roman"/>
              <w:noProof/>
            </w:rPr>
            <w:t>&gt;</w:t>
          </w:r>
        </w:p>
      </w:tc>
    </w:tr>
  </w:tbl>
  <w:p w14:paraId="090352DD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511D57"/>
    <w:multiLevelType w:val="hybridMultilevel"/>
    <w:tmpl w:val="51DAB204"/>
    <w:lvl w:ilvl="0" w:tplc="4B209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E3C1240"/>
    <w:multiLevelType w:val="hybridMultilevel"/>
    <w:tmpl w:val="59DA929C"/>
    <w:lvl w:ilvl="0" w:tplc="B5200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2"/>
  </w:num>
  <w:num w:numId="12">
    <w:abstractNumId w:val="10"/>
  </w:num>
  <w:num w:numId="13">
    <w:abstractNumId w:val="21"/>
  </w:num>
  <w:num w:numId="14">
    <w:abstractNumId w:val="9"/>
  </w:num>
  <w:num w:numId="15">
    <w:abstractNumId w:val="5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19"/>
  </w:num>
  <w:num w:numId="23">
    <w:abstractNumId w:val="0"/>
  </w:num>
  <w:num w:numId="24">
    <w:abstractNumId w:val="4"/>
  </w:num>
  <w:num w:numId="25">
    <w:abstractNumId w:val="24"/>
  </w:num>
  <w:num w:numId="26">
    <w:abstractNumId w:val="0"/>
  </w:num>
  <w:num w:numId="27">
    <w:abstractNumId w:val="8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57988"/>
    <w:rsid w:val="0007146A"/>
    <w:rsid w:val="0007478F"/>
    <w:rsid w:val="00080734"/>
    <w:rsid w:val="000B2529"/>
    <w:rsid w:val="000F1651"/>
    <w:rsid w:val="000F7F79"/>
    <w:rsid w:val="001129DA"/>
    <w:rsid w:val="00131345"/>
    <w:rsid w:val="00150CCE"/>
    <w:rsid w:val="0016113A"/>
    <w:rsid w:val="00162D65"/>
    <w:rsid w:val="00190CF2"/>
    <w:rsid w:val="001B5163"/>
    <w:rsid w:val="001F2D91"/>
    <w:rsid w:val="00241A3E"/>
    <w:rsid w:val="002866D0"/>
    <w:rsid w:val="00292D69"/>
    <w:rsid w:val="002E71CC"/>
    <w:rsid w:val="0030153D"/>
    <w:rsid w:val="00305AC4"/>
    <w:rsid w:val="00305B5E"/>
    <w:rsid w:val="00307DC6"/>
    <w:rsid w:val="00320074"/>
    <w:rsid w:val="0035274A"/>
    <w:rsid w:val="00364AB1"/>
    <w:rsid w:val="003A09BF"/>
    <w:rsid w:val="003B6ADF"/>
    <w:rsid w:val="003C74A8"/>
    <w:rsid w:val="003E7102"/>
    <w:rsid w:val="003F4A24"/>
    <w:rsid w:val="003F642A"/>
    <w:rsid w:val="00402C6D"/>
    <w:rsid w:val="00406F3F"/>
    <w:rsid w:val="004222F3"/>
    <w:rsid w:val="00493CB0"/>
    <w:rsid w:val="004B0E53"/>
    <w:rsid w:val="004D536E"/>
    <w:rsid w:val="004E780E"/>
    <w:rsid w:val="004F15EE"/>
    <w:rsid w:val="005145E8"/>
    <w:rsid w:val="00521963"/>
    <w:rsid w:val="00555086"/>
    <w:rsid w:val="00562AE3"/>
    <w:rsid w:val="005E7E40"/>
    <w:rsid w:val="005F2AB5"/>
    <w:rsid w:val="0060630B"/>
    <w:rsid w:val="006104D3"/>
    <w:rsid w:val="00610C6A"/>
    <w:rsid w:val="006128B3"/>
    <w:rsid w:val="00614542"/>
    <w:rsid w:val="00625BB9"/>
    <w:rsid w:val="00661504"/>
    <w:rsid w:val="00667C7F"/>
    <w:rsid w:val="00676AB9"/>
    <w:rsid w:val="00680403"/>
    <w:rsid w:val="00691C3B"/>
    <w:rsid w:val="006A2737"/>
    <w:rsid w:val="006A64AF"/>
    <w:rsid w:val="006B3F50"/>
    <w:rsid w:val="006B5D54"/>
    <w:rsid w:val="006F01C1"/>
    <w:rsid w:val="006F2A80"/>
    <w:rsid w:val="00730752"/>
    <w:rsid w:val="00740123"/>
    <w:rsid w:val="00752A83"/>
    <w:rsid w:val="007614BC"/>
    <w:rsid w:val="00775C17"/>
    <w:rsid w:val="00776F13"/>
    <w:rsid w:val="00790B3E"/>
    <w:rsid w:val="007A07D9"/>
    <w:rsid w:val="007F0A31"/>
    <w:rsid w:val="007F35AF"/>
    <w:rsid w:val="00805FF9"/>
    <w:rsid w:val="008136A6"/>
    <w:rsid w:val="008273F3"/>
    <w:rsid w:val="00836E8B"/>
    <w:rsid w:val="00844740"/>
    <w:rsid w:val="008A050A"/>
    <w:rsid w:val="008A49F7"/>
    <w:rsid w:val="008C4A8E"/>
    <w:rsid w:val="008E1AA7"/>
    <w:rsid w:val="008F75F1"/>
    <w:rsid w:val="00926CDD"/>
    <w:rsid w:val="00955DC2"/>
    <w:rsid w:val="0095686C"/>
    <w:rsid w:val="009A01E2"/>
    <w:rsid w:val="009A3432"/>
    <w:rsid w:val="009C7261"/>
    <w:rsid w:val="00A07A93"/>
    <w:rsid w:val="00A25C0D"/>
    <w:rsid w:val="00A317A4"/>
    <w:rsid w:val="00A43755"/>
    <w:rsid w:val="00A6368F"/>
    <w:rsid w:val="00A72FD8"/>
    <w:rsid w:val="00A76715"/>
    <w:rsid w:val="00AB6269"/>
    <w:rsid w:val="00AB65D6"/>
    <w:rsid w:val="00B01E70"/>
    <w:rsid w:val="00B06640"/>
    <w:rsid w:val="00B223FD"/>
    <w:rsid w:val="00B46746"/>
    <w:rsid w:val="00B4737F"/>
    <w:rsid w:val="00B54364"/>
    <w:rsid w:val="00B57325"/>
    <w:rsid w:val="00B8610F"/>
    <w:rsid w:val="00B90DCB"/>
    <w:rsid w:val="00BC01A7"/>
    <w:rsid w:val="00BC2634"/>
    <w:rsid w:val="00BE4AC2"/>
    <w:rsid w:val="00BF11EB"/>
    <w:rsid w:val="00BF6954"/>
    <w:rsid w:val="00C076D8"/>
    <w:rsid w:val="00C11861"/>
    <w:rsid w:val="00C22D91"/>
    <w:rsid w:val="00C5163B"/>
    <w:rsid w:val="00C6379D"/>
    <w:rsid w:val="00C66F8B"/>
    <w:rsid w:val="00C86937"/>
    <w:rsid w:val="00C9707C"/>
    <w:rsid w:val="00CB3465"/>
    <w:rsid w:val="00CD0DF7"/>
    <w:rsid w:val="00CD68FD"/>
    <w:rsid w:val="00D24DCF"/>
    <w:rsid w:val="00D36288"/>
    <w:rsid w:val="00D37659"/>
    <w:rsid w:val="00D532A7"/>
    <w:rsid w:val="00D67C01"/>
    <w:rsid w:val="00D71D88"/>
    <w:rsid w:val="00D741ED"/>
    <w:rsid w:val="00D7790C"/>
    <w:rsid w:val="00D80D6D"/>
    <w:rsid w:val="00D9286B"/>
    <w:rsid w:val="00D949EA"/>
    <w:rsid w:val="00DA2E87"/>
    <w:rsid w:val="00DD7B27"/>
    <w:rsid w:val="00DE559B"/>
    <w:rsid w:val="00E045F6"/>
    <w:rsid w:val="00E1457C"/>
    <w:rsid w:val="00E204BB"/>
    <w:rsid w:val="00E2579D"/>
    <w:rsid w:val="00E26368"/>
    <w:rsid w:val="00E36DCD"/>
    <w:rsid w:val="00E5424D"/>
    <w:rsid w:val="00E672A3"/>
    <w:rsid w:val="00EA5340"/>
    <w:rsid w:val="00EB4E9F"/>
    <w:rsid w:val="00EE5F35"/>
    <w:rsid w:val="00F03B5C"/>
    <w:rsid w:val="00F1061A"/>
    <w:rsid w:val="00F4122E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7DB09F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DE559B"/>
    <w:pPr>
      <w:spacing w:after="120"/>
      <w:ind w:left="720"/>
    </w:pPr>
    <w:rPr>
      <w:rFonts w:ascii="Times New Roman"/>
      <w:iCs/>
      <w:color w:val="000000" w:themeColor="text1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693</TotalTime>
  <Pages>7</Pages>
  <Words>508</Words>
  <Characters>2896</Characters>
  <Application>Microsoft Office Word</Application>
  <DocSecurity>0</DocSecurity>
  <Lines>24</Lines>
  <Paragraphs>6</Paragraphs>
  <ScaleCrop>false</ScaleCrop>
  <Company>&lt;SJTU&gt;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听风 倚栏</cp:lastModifiedBy>
  <cp:revision>225</cp:revision>
  <dcterms:created xsi:type="dcterms:W3CDTF">2014-07-21T08:17:00Z</dcterms:created>
  <dcterms:modified xsi:type="dcterms:W3CDTF">2021-01-08T01:36:00Z</dcterms:modified>
</cp:coreProperties>
</file>